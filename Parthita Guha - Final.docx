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33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739"/>
        <w:gridCol w:w="793"/>
        <w:gridCol w:w="6717"/>
      </w:tblGrid>
      <w:tr w:rsidR="00647A4B" w:rsidTr="001052AE">
        <w:trPr>
          <w:trHeight w:val="993"/>
          <w:jc w:val="center"/>
        </w:trPr>
        <w:tc>
          <w:tcPr>
            <w:tcW w:w="3739" w:type="dxa"/>
            <w:vAlign w:val="center"/>
          </w:tcPr>
          <w:p w:rsidR="00647A4B" w:rsidRDefault="00DC54A1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E2F2D7E" wp14:editId="02F107CE">
                      <wp:extent cx="1657350" cy="1495425"/>
                      <wp:effectExtent l="4762" t="0" r="23813" b="23812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 flipV="1">
                                <a:off x="0" y="0"/>
                                <a:ext cx="1657350" cy="14954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r="-18788" b="-18790"/>
                                </a:stretch>
                              </a:blipFill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699A" w:rsidRDefault="00B0699A" w:rsidP="00B06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oval w14:anchorId="16239074" id="Oval 2" o:spid="_x0000_s1026" alt="Title: Professional Headshot of Man" style="width:130.5pt;height:117.75pt;rotation:9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" strokecolor="#002060" strokeweight="1pt">
                      <v:fill r:id="rId11" o:title="" recolor="t" rotate="t" type="frame"/>
                      <v:stroke joinstyle="miter"/>
                      <v:textbox>
                        <w:txbxContent>
                          <w:p w:rsidR="00B0699A" w:rsidRDefault="00B0699A" w:rsidP="00B0699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93" w:type="dxa"/>
            <w:vMerge w:val="restart"/>
          </w:tcPr>
          <w:p w:rsidR="00647A4B" w:rsidRDefault="001052AE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b/>
                <w:noProof/>
                <w:color w:val="FFFFFF" w:themeColor="background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607ED2C" wp14:editId="19226D9B">
                      <wp:simplePos x="0" y="0"/>
                      <wp:positionH relativeFrom="column">
                        <wp:posOffset>-2909570</wp:posOffset>
                      </wp:positionH>
                      <wp:positionV relativeFrom="paragraph">
                        <wp:posOffset>4584065</wp:posOffset>
                      </wp:positionV>
                      <wp:extent cx="3219450" cy="306705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450" cy="3067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95000"/>
                                  <a:alpha val="36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DCCC46D" id="Rectangle 9" o:spid="_x0000_s1026" style="position:absolute;margin-left:-229.1pt;margin-top:360.95pt;width:253.5pt;height:24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" fillcolor="#f2f2f2 [3049]" stroked="f" strokeweight="1pt">
                      <v:fill opacity="23644f"/>
                    </v:rect>
                  </w:pict>
                </mc:Fallback>
              </mc:AlternateContent>
            </w:r>
          </w:p>
        </w:tc>
        <w:tc>
          <w:tcPr>
            <w:tcW w:w="6718" w:type="dxa"/>
            <w:vMerge w:val="restart"/>
          </w:tcPr>
          <w:p w:rsidR="00647A4B" w:rsidRDefault="00AE5B28" w:rsidP="00A13EDD">
            <w:pPr>
              <w:pStyle w:val="Title"/>
              <w:spacing w:before="0" w:after="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325D34" wp14:editId="302E67D0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374650</wp:posOffset>
                      </wp:positionV>
                      <wp:extent cx="352425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351CEFD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9.5pt" to="275.4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3guAEAAMUDAAAOAAAAZHJzL2Uyb0RvYy54bWysU8GOEzEMvSPxD1HudKaFRW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" strokecolor="#0f3344 [3204]" strokeweight=".5pt">
                      <v:stroke joinstyle="miter"/>
                    </v:line>
                  </w:pict>
                </mc:Fallback>
              </mc:AlternateContent>
            </w:r>
            <w:r w:rsidR="00A13EDD">
              <w:t>parthita guha</w:t>
            </w:r>
          </w:p>
          <w:p w:rsidR="00F36A08" w:rsidRPr="00AE5B28" w:rsidRDefault="00AE5B28" w:rsidP="00F36A08">
            <w:pPr>
              <w:rPr>
                <w:b/>
              </w:rPr>
            </w:pPr>
            <w:r>
              <w:rPr>
                <w:b/>
              </w:rPr>
              <w:t>Phone :</w:t>
            </w:r>
            <w:r w:rsidRPr="00AE5B28">
              <w:rPr>
                <w:b/>
              </w:rPr>
              <w:t xml:space="preserve"> 8583064500 | Email</w:t>
            </w:r>
            <w:r>
              <w:rPr>
                <w:b/>
              </w:rPr>
              <w:t xml:space="preserve"> </w:t>
            </w:r>
            <w:r w:rsidRPr="00AE5B28">
              <w:rPr>
                <w:b/>
              </w:rPr>
              <w:t>: Parthita.Guha@gmail.com</w:t>
            </w:r>
          </w:p>
          <w:p w:rsidR="00647A4B" w:rsidRDefault="00647A4B" w:rsidP="00C4452C">
            <w:pPr>
              <w:pStyle w:val="Heading1"/>
            </w:pPr>
            <w:r w:rsidRPr="00DC54A1">
              <w:rPr>
                <w:color w:val="002060"/>
              </w:rPr>
              <w:t>Experience</w:t>
            </w:r>
          </w:p>
          <w:p w:rsidR="00647A4B" w:rsidRPr="007265F2" w:rsidRDefault="00ED1BE4" w:rsidP="00C4452C">
            <w:pPr>
              <w:pStyle w:val="Heading2"/>
              <w:rPr>
                <w:sz w:val="24"/>
              </w:rPr>
            </w:pPr>
            <w:r w:rsidRPr="007265F2">
              <w:rPr>
                <w:sz w:val="24"/>
              </w:rPr>
              <w:t>Dec 2011 - Ongoing</w:t>
            </w:r>
          </w:p>
          <w:p w:rsidR="00647A4B" w:rsidRPr="007265F2" w:rsidRDefault="00ED1BE4" w:rsidP="000F7D04">
            <w:pPr>
              <w:rPr>
                <w:b/>
              </w:rPr>
            </w:pPr>
            <w:r w:rsidRPr="007265F2">
              <w:rPr>
                <w:b/>
              </w:rPr>
              <w:t>Testing Analyst</w:t>
            </w:r>
            <w:r w:rsidR="00F51250" w:rsidRPr="007265F2">
              <w:rPr>
                <w:b/>
              </w:rPr>
              <w:t xml:space="preserve"> </w:t>
            </w:r>
            <w:r w:rsidR="00647A4B" w:rsidRPr="007265F2">
              <w:rPr>
                <w:rStyle w:val="Strong"/>
                <w:b w:val="0"/>
                <w:color w:val="auto"/>
              </w:rPr>
              <w:t>•</w:t>
            </w:r>
            <w:r w:rsidR="00647A4B" w:rsidRPr="007265F2">
              <w:rPr>
                <w:b/>
              </w:rPr>
              <w:t xml:space="preserve"> </w:t>
            </w:r>
            <w:r w:rsidRPr="007265F2">
              <w:rPr>
                <w:b/>
              </w:rPr>
              <w:t>Cognizant Technology Solutions</w:t>
            </w:r>
          </w:p>
          <w:p w:rsidR="00CC282C" w:rsidRPr="00CC282C" w:rsidRDefault="00CC282C" w:rsidP="00CC282C">
            <w:pPr>
              <w:pStyle w:val="Heading3"/>
              <w:rPr>
                <w:color w:val="002060"/>
                <w:sz w:val="22"/>
              </w:rPr>
            </w:pPr>
            <w:r w:rsidRPr="00CC282C">
              <w:rPr>
                <w:color w:val="002060"/>
                <w:sz w:val="22"/>
              </w:rPr>
              <w:t xml:space="preserve">roles and responsibilities </w:t>
            </w:r>
          </w:p>
          <w:p w:rsidR="00CC282C" w:rsidRPr="00CC282C" w:rsidRDefault="00CC282C" w:rsidP="00F33B38">
            <w:pPr>
              <w:numPr>
                <w:ilvl w:val="0"/>
                <w:numId w:val="10"/>
              </w:numPr>
              <w:suppressAutoHyphens/>
              <w:spacing w:after="0"/>
              <w:jc w:val="both"/>
            </w:pPr>
            <w:r w:rsidRPr="00CC282C">
              <w:t>Involved in Requirement analysis and preparation of Understanding Document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Test planning (Preparation of Test Strategy, Test Approach and Estimation using Agile Methodology)</w:t>
            </w:r>
          </w:p>
          <w:p w:rsidR="00F21D73" w:rsidRDefault="00CC282C" w:rsidP="000D7D6B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Identification of Test scenario that can be automated</w:t>
            </w:r>
          </w:p>
          <w:p w:rsidR="00CC282C" w:rsidRPr="00CC282C" w:rsidRDefault="00357CF0" w:rsidP="000D7D6B">
            <w:pPr>
              <w:keepNext/>
              <w:numPr>
                <w:ilvl w:val="0"/>
                <w:numId w:val="10"/>
              </w:numPr>
              <w:spacing w:after="0"/>
            </w:pPr>
            <w:r>
              <w:t xml:space="preserve">Functional </w:t>
            </w:r>
            <w:r w:rsidR="00CC282C" w:rsidRPr="00CC282C">
              <w:t>Test Case development</w:t>
            </w:r>
            <w:r w:rsidR="00F21D73">
              <w:t xml:space="preserve"> in TDD format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Defect reporting in HP ALM/JIRA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 xml:space="preserve">Retesting of Defect </w:t>
            </w:r>
          </w:p>
          <w:p w:rsidR="00CC282C" w:rsidRPr="00CC282C" w:rsidRDefault="00CC282C" w:rsidP="001052AE">
            <w:pPr>
              <w:keepNext/>
              <w:numPr>
                <w:ilvl w:val="0"/>
                <w:numId w:val="10"/>
              </w:numPr>
              <w:spacing w:after="0"/>
              <w:ind w:right="-225"/>
            </w:pPr>
            <w:r w:rsidRPr="00CC282C">
              <w:t>Preparation of test exit repo</w:t>
            </w:r>
            <w:r w:rsidR="001052AE">
              <w:t xml:space="preserve">rt (Status Report, Test Summary </w:t>
            </w:r>
            <w:r w:rsidR="00A118EB">
              <w:t xml:space="preserve">Report) 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Preparation Audit document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Preparation of RTM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Regression Test Suite preparation using Selenium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Preparation of automation Regression suite in Data Driven Framework using Selenium Webdriver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Create Automation Test Script</w:t>
            </w:r>
          </w:p>
          <w:p w:rsidR="00CC282C" w:rsidRPr="00CC282C" w:rsidRDefault="00CC282C" w:rsidP="00F33B38">
            <w:pPr>
              <w:keepNext/>
              <w:numPr>
                <w:ilvl w:val="0"/>
                <w:numId w:val="10"/>
              </w:numPr>
              <w:spacing w:after="0"/>
            </w:pPr>
            <w:r w:rsidRPr="00CC282C">
              <w:t>Defect reporting in HP ALM/JIRA</w:t>
            </w:r>
          </w:p>
          <w:p w:rsidR="00CC282C" w:rsidRPr="00CC282C" w:rsidRDefault="003B59C4" w:rsidP="00F33B38">
            <w:pPr>
              <w:keepNext/>
              <w:numPr>
                <w:ilvl w:val="0"/>
                <w:numId w:val="10"/>
              </w:numPr>
              <w:spacing w:after="0"/>
            </w:pPr>
            <w:r>
              <w:t xml:space="preserve">Worked in </w:t>
            </w:r>
            <w:r w:rsidR="00CC282C" w:rsidRPr="00CC282C">
              <w:t>TestNG frame</w:t>
            </w:r>
            <w:r>
              <w:t xml:space="preserve">work </w:t>
            </w:r>
          </w:p>
          <w:p w:rsidR="00F33B38" w:rsidRDefault="00ED1BE4" w:rsidP="00F33B38">
            <w:pPr>
              <w:pStyle w:val="ListParagraph"/>
              <w:numPr>
                <w:ilvl w:val="0"/>
                <w:numId w:val="10"/>
              </w:numPr>
              <w:snapToGrid w:val="0"/>
              <w:jc w:val="both"/>
              <w:rPr>
                <w:sz w:val="22"/>
                <w:szCs w:val="22"/>
              </w:rPr>
            </w:pPr>
            <w:r w:rsidRPr="00CC282C">
              <w:rPr>
                <w:sz w:val="22"/>
                <w:szCs w:val="22"/>
              </w:rPr>
              <w:t>Worked in Both Agile and Water Fall Methodology</w:t>
            </w:r>
          </w:p>
          <w:p w:rsidR="004077B7" w:rsidRDefault="004077B7" w:rsidP="00F33B38">
            <w:pPr>
              <w:pStyle w:val="ListParagraph"/>
              <w:numPr>
                <w:ilvl w:val="0"/>
                <w:numId w:val="10"/>
              </w:num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in Version One Tool</w:t>
            </w:r>
            <w:r w:rsidR="00BE7DE2">
              <w:rPr>
                <w:sz w:val="22"/>
                <w:szCs w:val="22"/>
              </w:rPr>
              <w:t xml:space="preserve"> for Agile Project Management</w:t>
            </w:r>
          </w:p>
          <w:p w:rsidR="00D12CD5" w:rsidRDefault="00D12CD5" w:rsidP="00F33B38">
            <w:pPr>
              <w:pStyle w:val="ListParagraph"/>
              <w:numPr>
                <w:ilvl w:val="0"/>
                <w:numId w:val="10"/>
              </w:num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in API Testing using POSTMAN</w:t>
            </w:r>
          </w:p>
          <w:p w:rsidR="00C201DA" w:rsidRDefault="00C201DA" w:rsidP="00F33B38">
            <w:pPr>
              <w:pStyle w:val="ListParagraph"/>
              <w:numPr>
                <w:ilvl w:val="0"/>
                <w:numId w:val="10"/>
              </w:num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in Mobile Testing using </w:t>
            </w:r>
            <w:r w:rsidR="00C66659">
              <w:rPr>
                <w:sz w:val="22"/>
                <w:szCs w:val="22"/>
              </w:rPr>
              <w:t>DeviceA</w:t>
            </w:r>
            <w:r w:rsidR="00A118EB">
              <w:rPr>
                <w:sz w:val="22"/>
                <w:szCs w:val="22"/>
              </w:rPr>
              <w:t>nywhere</w:t>
            </w:r>
            <w:bookmarkStart w:id="0" w:name="_GoBack"/>
            <w:bookmarkEnd w:id="0"/>
          </w:p>
          <w:p w:rsidR="00F33B38" w:rsidRPr="00CC282C" w:rsidRDefault="00F33B38" w:rsidP="00F33B38">
            <w:pPr>
              <w:pStyle w:val="Heading3"/>
              <w:rPr>
                <w:color w:val="002060"/>
                <w:sz w:val="22"/>
              </w:rPr>
            </w:pPr>
            <w:r>
              <w:rPr>
                <w:color w:val="002060"/>
                <w:sz w:val="22"/>
              </w:rPr>
              <w:t>projects undertaken</w:t>
            </w:r>
          </w:p>
          <w:p w:rsidR="00F33B38" w:rsidRDefault="00F33B38" w:rsidP="00F33B38">
            <w:pPr>
              <w:pStyle w:val="ListParagraph"/>
              <w:numPr>
                <w:ilvl w:val="0"/>
                <w:numId w:val="14"/>
              </w:numPr>
              <w:snapToGrid w:val="0"/>
              <w:spacing w:after="0"/>
              <w:contextualSpacing/>
              <w:jc w:val="both"/>
              <w:rPr>
                <w:rFonts w:ascii="Calibri" w:hAnsi="Calibri" w:cs="Calibri"/>
                <w:bCs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bCs/>
                <w:iCs/>
                <w:color w:val="000000"/>
                <w:sz w:val="22"/>
              </w:rPr>
              <w:t>OCBC Bank Singapore (March 2018 – June 2020)</w:t>
            </w:r>
          </w:p>
          <w:p w:rsidR="00F33B38" w:rsidRDefault="00F33B38" w:rsidP="00F33B38">
            <w:pPr>
              <w:pStyle w:val="ListParagraph"/>
              <w:numPr>
                <w:ilvl w:val="0"/>
                <w:numId w:val="14"/>
              </w:numPr>
              <w:snapToGrid w:val="0"/>
              <w:spacing w:after="0"/>
              <w:contextualSpacing/>
              <w:jc w:val="both"/>
              <w:rPr>
                <w:rFonts w:ascii="Calibri" w:hAnsi="Calibri" w:cs="Calibri"/>
                <w:bCs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bCs/>
                <w:iCs/>
                <w:color w:val="000000"/>
                <w:sz w:val="22"/>
              </w:rPr>
              <w:t>Rentokil Initial (January 2016 – February 2018)</w:t>
            </w:r>
          </w:p>
          <w:p w:rsidR="00F33B38" w:rsidRDefault="00F33B38" w:rsidP="00F33B38">
            <w:pPr>
              <w:pStyle w:val="ListParagraph"/>
              <w:numPr>
                <w:ilvl w:val="0"/>
                <w:numId w:val="14"/>
              </w:numPr>
              <w:snapToGrid w:val="0"/>
              <w:spacing w:after="0"/>
              <w:contextualSpacing/>
              <w:jc w:val="both"/>
              <w:rPr>
                <w:rFonts w:ascii="Calibri" w:hAnsi="Calibri" w:cs="Calibri"/>
                <w:bCs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bCs/>
                <w:iCs/>
                <w:color w:val="000000"/>
                <w:sz w:val="22"/>
              </w:rPr>
              <w:t>Title Resource Group (March 2014-December 2016)</w:t>
            </w:r>
          </w:p>
          <w:p w:rsidR="00F33B38" w:rsidRDefault="00F33B38" w:rsidP="00F33B38">
            <w:pPr>
              <w:pStyle w:val="ListParagraph"/>
              <w:numPr>
                <w:ilvl w:val="0"/>
                <w:numId w:val="14"/>
              </w:numPr>
              <w:snapToGrid w:val="0"/>
              <w:spacing w:after="0"/>
              <w:contextualSpacing/>
              <w:jc w:val="both"/>
              <w:rPr>
                <w:rFonts w:ascii="Calibri" w:hAnsi="Calibri" w:cs="Calibri"/>
                <w:bCs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bCs/>
                <w:iCs/>
                <w:color w:val="000000"/>
                <w:sz w:val="22"/>
              </w:rPr>
              <w:t>Wyndham Hotel (April 2012-March 2014)</w:t>
            </w:r>
          </w:p>
          <w:p w:rsidR="00647A4B" w:rsidRDefault="00647A4B" w:rsidP="00C4452C">
            <w:pPr>
              <w:pStyle w:val="Heading1"/>
            </w:pPr>
            <w:r w:rsidRPr="00DC54A1">
              <w:rPr>
                <w:color w:val="002060"/>
              </w:rPr>
              <w:t>Education</w:t>
            </w:r>
          </w:p>
          <w:p w:rsidR="00AE5B28" w:rsidRPr="00AE5B28" w:rsidRDefault="00AE5B28" w:rsidP="00AE5B2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AE5B28">
              <w:rPr>
                <w:b/>
              </w:rPr>
              <w:t>West Bengal University of Technology</w:t>
            </w:r>
          </w:p>
          <w:p w:rsidR="00AE5B28" w:rsidRPr="00AE5B28" w:rsidRDefault="00AE5B28" w:rsidP="00AE5B2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AE5B28">
              <w:rPr>
                <w:b/>
              </w:rPr>
              <w:t>[2007-2011]</w:t>
            </w:r>
          </w:p>
          <w:p w:rsidR="00AE5B28" w:rsidRDefault="00AE5B28" w:rsidP="00AE5B28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Bachelor of Technology in Information &amp; </w:t>
            </w:r>
            <w:r w:rsidR="007265F2">
              <w:t xml:space="preserve">Technology - </w:t>
            </w:r>
            <w:r>
              <w:t>82%</w:t>
            </w:r>
          </w:p>
          <w:p w:rsidR="007265F2" w:rsidRDefault="007265F2" w:rsidP="00AE5B2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AE5B28" w:rsidRDefault="00AE5B28" w:rsidP="00AE5B2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</w:rPr>
              <w:t xml:space="preserve">Kendriya Vidyalaya Joka, </w:t>
            </w:r>
            <w:r w:rsidRPr="00AE5B28">
              <w:rPr>
                <w:b/>
              </w:rPr>
              <w:t>Kolkata</w:t>
            </w:r>
          </w:p>
          <w:p w:rsidR="00AE5B28" w:rsidRDefault="00AE5B28" w:rsidP="00AE5B2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</w:rPr>
              <w:t>[2007]</w:t>
            </w:r>
          </w:p>
          <w:p w:rsidR="00AE5B28" w:rsidRPr="00AE5B28" w:rsidRDefault="00AE5B28" w:rsidP="00AE5B28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CBSE </w:t>
            </w:r>
            <w:r w:rsidR="007265F2">
              <w:t xml:space="preserve">|Class 12 - </w:t>
            </w:r>
            <w:r>
              <w:t>72%</w:t>
            </w:r>
          </w:p>
          <w:p w:rsidR="007265F2" w:rsidRDefault="007265F2" w:rsidP="00AE5B2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AE5B28" w:rsidRPr="00AE5B28" w:rsidRDefault="00AE5B28" w:rsidP="00AE5B2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</w:rPr>
              <w:t xml:space="preserve">Kendriya Vidyalaya Joka, </w:t>
            </w:r>
            <w:r w:rsidRPr="00AE5B28">
              <w:rPr>
                <w:b/>
              </w:rPr>
              <w:t>Kolkata</w:t>
            </w:r>
          </w:p>
          <w:p w:rsidR="007265F2" w:rsidRPr="007265F2" w:rsidRDefault="007265F2" w:rsidP="00AE5B2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7265F2">
              <w:rPr>
                <w:b/>
              </w:rPr>
              <w:t>[200</w:t>
            </w:r>
            <w:r>
              <w:rPr>
                <w:b/>
              </w:rPr>
              <w:t>5</w:t>
            </w:r>
            <w:r w:rsidRPr="007265F2">
              <w:rPr>
                <w:b/>
              </w:rPr>
              <w:t>]</w:t>
            </w:r>
          </w:p>
          <w:p w:rsidR="00647A4B" w:rsidRPr="00590471" w:rsidRDefault="00AE5B28" w:rsidP="007265F2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CBSE </w:t>
            </w:r>
            <w:r w:rsidR="007265F2">
              <w:t xml:space="preserve">| </w:t>
            </w:r>
            <w:r>
              <w:t xml:space="preserve">Class </w:t>
            </w:r>
            <w:r w:rsidR="007265F2">
              <w:t xml:space="preserve">10 - </w:t>
            </w:r>
            <w:r>
              <w:t xml:space="preserve"> 76%</w:t>
            </w:r>
          </w:p>
        </w:tc>
      </w:tr>
      <w:tr w:rsidR="00F51250" w:rsidTr="001052AE">
        <w:trPr>
          <w:trHeight w:val="737"/>
          <w:jc w:val="center"/>
        </w:trPr>
        <w:tc>
          <w:tcPr>
            <w:tcW w:w="3739" w:type="dxa"/>
            <w:tcMar>
              <w:left w:w="0" w:type="dxa"/>
              <w:right w:w="0" w:type="dxa"/>
            </w:tcMar>
          </w:tcPr>
          <w:p w:rsidR="00AE5B28" w:rsidRPr="00091DFB" w:rsidRDefault="00AE5B28" w:rsidP="00AE5B28">
            <w:pPr>
              <w:pStyle w:val="Heading2"/>
              <w:jc w:val="center"/>
              <w:rPr>
                <w:sz w:val="28"/>
              </w:rPr>
            </w:pPr>
            <w:r w:rsidRPr="00091DFB">
              <w:rPr>
                <w:sz w:val="28"/>
              </w:rPr>
              <w:t>Testing Analyst</w:t>
            </w:r>
          </w:p>
          <w:p w:rsidR="00DC54A1" w:rsidRPr="00091DFB" w:rsidRDefault="00DC54A1" w:rsidP="00ED1BE4">
            <w:pPr>
              <w:pStyle w:val="Heading1"/>
              <w:jc w:val="center"/>
              <w:rPr>
                <w:color w:val="auto"/>
              </w:rPr>
            </w:pPr>
            <w:r w:rsidRPr="00091DFB">
              <w:rPr>
                <w:color w:val="auto"/>
              </w:rPr>
              <w:t>profile</w:t>
            </w:r>
          </w:p>
          <w:p w:rsidR="00ED1BE4" w:rsidRDefault="00DC54A1" w:rsidP="00ED1BE4">
            <w:pPr>
              <w:pStyle w:val="BodyText"/>
              <w:kinsoku w:val="0"/>
              <w:overflowPunct w:val="0"/>
              <w:jc w:val="center"/>
              <w:rPr>
                <w:b/>
                <w:color w:val="FFFFFF" w:themeColor="background2"/>
              </w:rPr>
            </w:pPr>
            <w:r w:rsidRPr="00DC54A1">
              <w:rPr>
                <w:b/>
                <w:color w:val="FFFFFF" w:themeColor="background2"/>
              </w:rPr>
              <w:t xml:space="preserve">Software testing/QA professional with </w:t>
            </w:r>
            <w:r w:rsidR="00A13EDD">
              <w:rPr>
                <w:b/>
                <w:color w:val="FFFFFF" w:themeColor="background2"/>
              </w:rPr>
              <w:t>an experience of 8</w:t>
            </w:r>
            <w:r w:rsidRPr="00DC54A1">
              <w:rPr>
                <w:b/>
                <w:color w:val="FFFFFF" w:themeColor="background2"/>
              </w:rPr>
              <w:t xml:space="preserve"> years</w:t>
            </w:r>
            <w:r w:rsidR="00CC282C">
              <w:rPr>
                <w:b/>
                <w:color w:val="FFFFFF" w:themeColor="background2"/>
              </w:rPr>
              <w:t xml:space="preserve"> 5 months</w:t>
            </w:r>
            <w:r w:rsidR="00A13EDD">
              <w:rPr>
                <w:b/>
                <w:color w:val="FFFFFF" w:themeColor="background2"/>
              </w:rPr>
              <w:t xml:space="preserve"> </w:t>
            </w:r>
            <w:r w:rsidRPr="00DC54A1">
              <w:rPr>
                <w:b/>
                <w:color w:val="FFFFFF" w:themeColor="background2"/>
              </w:rPr>
              <w:t xml:space="preserve">in </w:t>
            </w:r>
            <w:r w:rsidR="00CC282C">
              <w:rPr>
                <w:b/>
                <w:color w:val="FFFFFF" w:themeColor="background2"/>
              </w:rPr>
              <w:t>complete System D</w:t>
            </w:r>
            <w:r w:rsidRPr="00DC54A1">
              <w:rPr>
                <w:b/>
                <w:color w:val="FFFFFF" w:themeColor="background2"/>
              </w:rPr>
              <w:t xml:space="preserve">evelopment </w:t>
            </w:r>
            <w:r w:rsidR="00CC282C">
              <w:rPr>
                <w:b/>
                <w:color w:val="FFFFFF" w:themeColor="background2"/>
              </w:rPr>
              <w:t>Life</w:t>
            </w:r>
            <w:r w:rsidRPr="00DC54A1">
              <w:rPr>
                <w:b/>
                <w:color w:val="FFFFFF" w:themeColor="background2"/>
              </w:rPr>
              <w:t xml:space="preserve"> </w:t>
            </w:r>
            <w:r w:rsidR="00CC282C">
              <w:rPr>
                <w:b/>
                <w:color w:val="FFFFFF" w:themeColor="background2"/>
              </w:rPr>
              <w:t>Cycle</w:t>
            </w:r>
            <w:r w:rsidRPr="00DC54A1">
              <w:rPr>
                <w:b/>
                <w:color w:val="FFFFFF" w:themeColor="background2"/>
              </w:rPr>
              <w:t xml:space="preserve"> </w:t>
            </w:r>
            <w:r w:rsidR="00CC282C">
              <w:rPr>
                <w:b/>
                <w:color w:val="FFFFFF" w:themeColor="background2"/>
              </w:rPr>
              <w:t>Experience including Designing, Developing and I</w:t>
            </w:r>
            <w:r w:rsidRPr="00DC54A1">
              <w:rPr>
                <w:b/>
                <w:color w:val="FFFFFF" w:themeColor="background2"/>
              </w:rPr>
              <w:t xml:space="preserve">mplementing Test plan, Test cases and Test Processes. </w:t>
            </w:r>
          </w:p>
          <w:p w:rsidR="00ED1BE4" w:rsidRDefault="00DC54A1" w:rsidP="00ED1BE4">
            <w:pPr>
              <w:pStyle w:val="BodyText"/>
              <w:kinsoku w:val="0"/>
              <w:overflowPunct w:val="0"/>
              <w:jc w:val="center"/>
              <w:rPr>
                <w:b/>
                <w:color w:val="FFFFFF" w:themeColor="background2"/>
              </w:rPr>
            </w:pPr>
            <w:r w:rsidRPr="00DC54A1">
              <w:rPr>
                <w:b/>
                <w:color w:val="FFFFFF" w:themeColor="background2"/>
              </w:rPr>
              <w:t xml:space="preserve">Accustomed to working in complex, project based environments. </w:t>
            </w:r>
          </w:p>
          <w:p w:rsidR="00F51250" w:rsidRDefault="00DC54A1" w:rsidP="00ED1BE4">
            <w:pPr>
              <w:pStyle w:val="BodyText"/>
              <w:kinsoku w:val="0"/>
              <w:overflowPunct w:val="0"/>
              <w:jc w:val="center"/>
              <w:rPr>
                <w:b/>
                <w:color w:val="FFFFFF" w:themeColor="background2"/>
              </w:rPr>
            </w:pPr>
            <w:r w:rsidRPr="00DC54A1">
              <w:rPr>
                <w:b/>
                <w:color w:val="FFFFFF" w:themeColor="background2"/>
              </w:rPr>
              <w:t>Multifaceted   experience in QA software testing, Software Development and User Acceptance Testing</w:t>
            </w:r>
          </w:p>
          <w:p w:rsidR="00CC282C" w:rsidRPr="00180763" w:rsidRDefault="00CC282C" w:rsidP="00180763">
            <w:pPr>
              <w:pStyle w:val="Heading1"/>
              <w:jc w:val="center"/>
              <w:rPr>
                <w:color w:val="002060"/>
              </w:rPr>
            </w:pPr>
            <w:r w:rsidRPr="00180763">
              <w:rPr>
                <w:color w:val="002060"/>
              </w:rPr>
              <w:t>Skills</w:t>
            </w:r>
          </w:p>
          <w:p w:rsidR="00CC282C" w:rsidRPr="00F33B38" w:rsidRDefault="00CC282C" w:rsidP="00F33B38">
            <w:pPr>
              <w:jc w:val="center"/>
              <w:rPr>
                <w:b/>
                <w:color w:val="FFFFFF" w:themeColor="background2"/>
                <w:sz w:val="20"/>
                <w:szCs w:val="20"/>
              </w:rPr>
            </w:pPr>
            <w:r w:rsidRPr="00602C9E">
              <w:rPr>
                <w:b/>
                <w:color w:val="0D0D0D" w:themeColor="text2" w:themeTint="F2"/>
                <w:szCs w:val="20"/>
              </w:rPr>
              <w:t xml:space="preserve">Programing </w:t>
            </w:r>
            <w:r w:rsidR="00F33B38" w:rsidRPr="00602C9E">
              <w:rPr>
                <w:b/>
                <w:color w:val="0D0D0D" w:themeColor="text2" w:themeTint="F2"/>
                <w:szCs w:val="20"/>
              </w:rPr>
              <w:t xml:space="preserve">Language(s) </w:t>
            </w:r>
            <w:r w:rsidR="00F33B38">
              <w:rPr>
                <w:b/>
                <w:color w:val="FFFFFF" w:themeColor="background2"/>
                <w:szCs w:val="20"/>
              </w:rPr>
              <w:t xml:space="preserve">- </w:t>
            </w:r>
            <w:r w:rsidRPr="00F33B38">
              <w:rPr>
                <w:b/>
                <w:color w:val="FFFFFF" w:themeColor="background2"/>
                <w:szCs w:val="20"/>
              </w:rPr>
              <w:t xml:space="preserve"> </w:t>
            </w:r>
            <w:r w:rsidRPr="00F33B38">
              <w:rPr>
                <w:b/>
                <w:color w:val="FFFFFF" w:themeColor="background2"/>
                <w:sz w:val="20"/>
                <w:szCs w:val="20"/>
              </w:rPr>
              <w:t>Java</w:t>
            </w:r>
          </w:p>
          <w:p w:rsidR="00CC282C" w:rsidRPr="00F33B38" w:rsidRDefault="00CC282C" w:rsidP="00F33B38">
            <w:pPr>
              <w:jc w:val="center"/>
              <w:rPr>
                <w:b/>
                <w:color w:val="FFFFFF" w:themeColor="background2"/>
                <w:sz w:val="20"/>
                <w:szCs w:val="20"/>
              </w:rPr>
            </w:pPr>
            <w:r w:rsidRPr="00602C9E">
              <w:rPr>
                <w:b/>
                <w:color w:val="0D0D0D" w:themeColor="text2" w:themeTint="F2"/>
                <w:szCs w:val="20"/>
              </w:rPr>
              <w:t>Tools</w:t>
            </w:r>
            <w:r w:rsidR="00F33B38">
              <w:rPr>
                <w:b/>
                <w:color w:val="FFFFFF" w:themeColor="background2"/>
                <w:szCs w:val="20"/>
              </w:rPr>
              <w:t xml:space="preserve"> -</w:t>
            </w:r>
            <w:r w:rsidRPr="00F33B38">
              <w:rPr>
                <w:b/>
                <w:color w:val="FFFFFF" w:themeColor="background2"/>
                <w:szCs w:val="20"/>
              </w:rPr>
              <w:t xml:space="preserve">  </w:t>
            </w:r>
            <w:r w:rsidRPr="00F33B38">
              <w:rPr>
                <w:b/>
                <w:color w:val="FFFFFF" w:themeColor="background2"/>
                <w:sz w:val="20"/>
                <w:szCs w:val="20"/>
              </w:rPr>
              <w:t xml:space="preserve">Device Anywhere, Selenium, Eclipse, JIRA, HP </w:t>
            </w:r>
            <w:r w:rsidR="00F33B38" w:rsidRPr="00F33B38">
              <w:rPr>
                <w:b/>
                <w:color w:val="FFFFFF" w:themeColor="background2"/>
                <w:sz w:val="20"/>
                <w:szCs w:val="20"/>
              </w:rPr>
              <w:t>ALM,</w:t>
            </w:r>
            <w:r w:rsidRPr="00F33B38">
              <w:rPr>
                <w:b/>
                <w:color w:val="FFFFFF" w:themeColor="background2"/>
                <w:sz w:val="20"/>
                <w:szCs w:val="20"/>
              </w:rPr>
              <w:t xml:space="preserve"> POSTMAN for API, Aqua Studio for SQL queries</w:t>
            </w:r>
          </w:p>
          <w:p w:rsidR="00CC282C" w:rsidRPr="00F33B38" w:rsidRDefault="00F33B38" w:rsidP="00F33B38">
            <w:pPr>
              <w:jc w:val="center"/>
              <w:rPr>
                <w:b/>
                <w:color w:val="FFFFFF" w:themeColor="background2"/>
                <w:sz w:val="20"/>
                <w:szCs w:val="20"/>
              </w:rPr>
            </w:pPr>
            <w:r w:rsidRPr="00602C9E">
              <w:rPr>
                <w:b/>
                <w:color w:val="0D0D0D" w:themeColor="text2" w:themeTint="F2"/>
                <w:szCs w:val="20"/>
              </w:rPr>
              <w:t xml:space="preserve">Testing Methodology </w:t>
            </w:r>
            <w:r>
              <w:rPr>
                <w:b/>
                <w:color w:val="FFFFFF" w:themeColor="background2"/>
                <w:szCs w:val="20"/>
              </w:rPr>
              <w:t xml:space="preserve">- </w:t>
            </w:r>
            <w:r w:rsidR="00CC282C" w:rsidRPr="00F33B38">
              <w:rPr>
                <w:b/>
                <w:color w:val="FFFFFF" w:themeColor="background2"/>
                <w:szCs w:val="20"/>
              </w:rPr>
              <w:t xml:space="preserve"> </w:t>
            </w:r>
            <w:r w:rsidR="00602C9E">
              <w:rPr>
                <w:b/>
                <w:color w:val="FFFFFF" w:themeColor="background2"/>
                <w:sz w:val="20"/>
                <w:szCs w:val="20"/>
              </w:rPr>
              <w:t>Agile and Waterfall Methodology, Functional Testing, Regression Testing, System Integration Testing, Mobile Testing</w:t>
            </w:r>
          </w:p>
          <w:p w:rsidR="00CC282C" w:rsidRPr="00B0699A" w:rsidRDefault="00CC282C" w:rsidP="00180763">
            <w:pPr>
              <w:pStyle w:val="Heading1"/>
              <w:jc w:val="center"/>
              <w:rPr>
                <w:color w:val="808080" w:themeColor="background1" w:themeShade="80"/>
              </w:rPr>
            </w:pPr>
            <w:r w:rsidRPr="00180763">
              <w:rPr>
                <w:color w:val="002060"/>
              </w:rPr>
              <w:t>CErtification</w:t>
            </w:r>
          </w:p>
          <w:p w:rsidR="00CC282C" w:rsidRPr="00475271" w:rsidRDefault="00CC282C" w:rsidP="007265F2">
            <w:pPr>
              <w:numPr>
                <w:ilvl w:val="0"/>
                <w:numId w:val="12"/>
              </w:numPr>
              <w:snapToGrid w:val="0"/>
              <w:spacing w:after="0"/>
              <w:jc w:val="both"/>
              <w:rPr>
                <w:b/>
                <w:color w:val="630B2B" w:themeColor="accent3" w:themeShade="40"/>
                <w:sz w:val="20"/>
                <w:szCs w:val="20"/>
              </w:rPr>
            </w:pPr>
            <w:r w:rsidRPr="00475271">
              <w:rPr>
                <w:b/>
                <w:color w:val="630B2B" w:themeColor="accent3" w:themeShade="40"/>
                <w:sz w:val="20"/>
                <w:szCs w:val="20"/>
              </w:rPr>
              <w:t>ISTQB Foundation Level</w:t>
            </w:r>
          </w:p>
          <w:p w:rsidR="00CC282C" w:rsidRPr="00475271" w:rsidRDefault="00CC282C" w:rsidP="007265F2">
            <w:pPr>
              <w:numPr>
                <w:ilvl w:val="0"/>
                <w:numId w:val="12"/>
              </w:numPr>
              <w:snapToGrid w:val="0"/>
              <w:spacing w:after="0"/>
              <w:jc w:val="both"/>
              <w:rPr>
                <w:b/>
                <w:color w:val="630B2B" w:themeColor="accent3" w:themeShade="40"/>
                <w:sz w:val="20"/>
                <w:szCs w:val="20"/>
              </w:rPr>
            </w:pPr>
            <w:r w:rsidRPr="00475271">
              <w:rPr>
                <w:b/>
                <w:color w:val="630B2B" w:themeColor="accent3" w:themeShade="40"/>
                <w:sz w:val="20"/>
                <w:szCs w:val="20"/>
              </w:rPr>
              <w:t>CCP in Agile Testing</w:t>
            </w:r>
          </w:p>
          <w:p w:rsidR="00CC282C" w:rsidRPr="00475271" w:rsidRDefault="00CC282C" w:rsidP="007265F2">
            <w:pPr>
              <w:numPr>
                <w:ilvl w:val="0"/>
                <w:numId w:val="12"/>
              </w:numPr>
              <w:snapToGrid w:val="0"/>
              <w:spacing w:after="0"/>
              <w:jc w:val="both"/>
              <w:rPr>
                <w:b/>
                <w:color w:val="630B2B" w:themeColor="accent3" w:themeShade="40"/>
                <w:sz w:val="20"/>
                <w:szCs w:val="20"/>
              </w:rPr>
            </w:pPr>
            <w:r w:rsidRPr="00475271">
              <w:rPr>
                <w:b/>
                <w:color w:val="630B2B" w:themeColor="accent3" w:themeShade="40"/>
                <w:sz w:val="20"/>
                <w:szCs w:val="20"/>
              </w:rPr>
              <w:t>CCP Software Testing, Level 0</w:t>
            </w:r>
          </w:p>
          <w:p w:rsidR="00DC54A1" w:rsidRDefault="00DC54A1" w:rsidP="00ED1BE4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b/>
              </w:rPr>
            </w:pPr>
          </w:p>
          <w:p w:rsidR="00AE5B28" w:rsidRPr="00B0699A" w:rsidRDefault="00AE5B28" w:rsidP="00AE5B28">
            <w:pPr>
              <w:pStyle w:val="Heading2"/>
              <w:jc w:val="center"/>
              <w:rPr>
                <w:caps/>
                <w:color w:val="808080" w:themeColor="background1" w:themeShade="80"/>
                <w:sz w:val="28"/>
              </w:rPr>
            </w:pPr>
            <w:r w:rsidRPr="00B0699A">
              <w:rPr>
                <w:caps/>
                <w:color w:val="808080" w:themeColor="background1" w:themeShade="80"/>
                <w:sz w:val="28"/>
              </w:rPr>
              <w:t xml:space="preserve">Strengths </w:t>
            </w:r>
          </w:p>
          <w:p w:rsidR="00AE5B28" w:rsidRPr="00C25B30" w:rsidRDefault="00C25B30" w:rsidP="00C25B30">
            <w:pPr>
              <w:pStyle w:val="ListParagraph"/>
              <w:numPr>
                <w:ilvl w:val="0"/>
                <w:numId w:val="15"/>
              </w:numPr>
              <w:spacing w:after="0"/>
              <w:rPr>
                <w:b/>
                <w:color w:val="FFFFFF" w:themeColor="background2"/>
              </w:rPr>
            </w:pPr>
            <w:r w:rsidRPr="00C25B30">
              <w:rPr>
                <w:b/>
                <w:color w:val="FFFFFF" w:themeColor="background2"/>
              </w:rPr>
              <w:t>Efficient team player with good leadership and motivational qualities</w:t>
            </w:r>
          </w:p>
          <w:p w:rsidR="00C25B30" w:rsidRPr="00C25B30" w:rsidRDefault="00C25B30" w:rsidP="00C25B30">
            <w:pPr>
              <w:pStyle w:val="ListParagraph"/>
              <w:numPr>
                <w:ilvl w:val="0"/>
                <w:numId w:val="15"/>
              </w:numPr>
              <w:spacing w:after="0"/>
              <w:rPr>
                <w:b/>
                <w:color w:val="FFFFFF" w:themeColor="background2"/>
              </w:rPr>
            </w:pPr>
            <w:r w:rsidRPr="00C25B30">
              <w:rPr>
                <w:b/>
                <w:color w:val="FFFFFF" w:themeColor="background2"/>
              </w:rPr>
              <w:t>Self-driven</w:t>
            </w:r>
          </w:p>
          <w:p w:rsidR="00AE5B28" w:rsidRPr="00C25B30" w:rsidRDefault="00C25B30" w:rsidP="00C25B30">
            <w:pPr>
              <w:pStyle w:val="ListParagraph"/>
              <w:numPr>
                <w:ilvl w:val="0"/>
                <w:numId w:val="15"/>
              </w:numPr>
              <w:spacing w:after="0"/>
              <w:rPr>
                <w:b/>
                <w:color w:val="FFFFFF" w:themeColor="background2"/>
              </w:rPr>
            </w:pPr>
            <w:r w:rsidRPr="00C25B30">
              <w:rPr>
                <w:b/>
                <w:color w:val="FFFFFF" w:themeColor="background2"/>
              </w:rPr>
              <w:t xml:space="preserve">Quick Learner </w:t>
            </w:r>
          </w:p>
          <w:p w:rsidR="00AE5B28" w:rsidRPr="00AE5B28" w:rsidRDefault="00AE5B28" w:rsidP="00AE5B28"/>
          <w:p w:rsidR="00AE5B28" w:rsidRPr="00DC54A1" w:rsidRDefault="00AE5B28" w:rsidP="00ED1BE4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3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718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</w:tbl>
    <w:p w:rsidR="00F36A08" w:rsidRPr="00CE1E3D" w:rsidRDefault="00F36A08" w:rsidP="00F36A08">
      <w:pPr>
        <w:pStyle w:val="BodyText"/>
      </w:pPr>
    </w:p>
    <w:sectPr w:rsidR="00F36A08" w:rsidRPr="00CE1E3D" w:rsidSect="00AE5B28">
      <w:headerReference w:type="default" r:id="rId12"/>
      <w:type w:val="continuous"/>
      <w:pgSz w:w="12240" w:h="15840" w:code="1"/>
      <w:pgMar w:top="850" w:right="562" w:bottom="360" w:left="720" w:header="288" w:footer="28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84C" w:rsidRDefault="004D084C" w:rsidP="00590471">
      <w:r>
        <w:separator/>
      </w:r>
    </w:p>
  </w:endnote>
  <w:endnote w:type="continuationSeparator" w:id="0">
    <w:p w:rsidR="004D084C" w:rsidRDefault="004D084C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84C" w:rsidRDefault="004D084C" w:rsidP="00590471">
      <w:r>
        <w:separator/>
      </w:r>
    </w:p>
  </w:footnote>
  <w:footnote w:type="continuationSeparator" w:id="0">
    <w:p w:rsidR="004D084C" w:rsidRDefault="004D084C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A08" w:rsidRDefault="00F36A08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posOffset>0</wp:posOffset>
              </wp:positionH>
              <wp:positionV relativeFrom="page">
                <wp:posOffset>-104775</wp:posOffset>
              </wp:positionV>
              <wp:extent cx="3124200" cy="10163175"/>
              <wp:effectExtent l="0" t="0" r="19050" b="28575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24200" cy="10163175"/>
                        <a:chOff x="1" y="-123826"/>
                        <a:chExt cx="3124200" cy="10163175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" y="-123826"/>
                          <a:ext cx="3124200" cy="10163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5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" y="-1"/>
                          <a:ext cx="3124200" cy="2428875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589728EE" id="Group 8" o:spid="_x0000_s1026" alt="decorative elements&#10;" style="position:absolute;margin-left:0;margin-top:-8.25pt;width:246pt;height:800.25pt;z-index:251661312;mso-position-horizontal-relative:page;mso-position-vertical-relative:page" coordorigin=",-1238" coordsize="31242,10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">
              <v:rect id="Rectangle 604" o:spid="_x0000_s1027" style="position:absolute;top:-1238;width:31242;height:10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" fillcolor="#0f3344 [3204]" strokecolor="#071921 [1604]" strokeweight="1pt"/>
              <v:shape id="Freeform 5" o:spid="_x0000_s1028" style="position:absolute;width:31242;height:24288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dceef7 [340]" stroked="f">
                <v:path arrowok="t" o:connecttype="custom" o:connectlocs="0,2243714;203752,2314511;1000238,2004094;1055807,1873392;1876990,1568422;1876990,1568422;2661127,1339693;3124200,588158;3124200,0;0,0;0,2243714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41C02"/>
    <w:multiLevelType w:val="hybridMultilevel"/>
    <w:tmpl w:val="5686D3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E7794A"/>
    <w:multiLevelType w:val="hybridMultilevel"/>
    <w:tmpl w:val="33F81FA4"/>
    <w:lvl w:ilvl="0" w:tplc="C8A61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0621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nsid w:val="5E7C07B7"/>
    <w:multiLevelType w:val="hybridMultilevel"/>
    <w:tmpl w:val="4D4238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670C67"/>
    <w:multiLevelType w:val="hybridMultilevel"/>
    <w:tmpl w:val="1D5A8E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E434AF"/>
    <w:multiLevelType w:val="hybridMultilevel"/>
    <w:tmpl w:val="18E8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zMjM2NzeyMLIwMTRR0lEKTi0uzszPAykwqgUAV/awASwAAAA="/>
  </w:docVars>
  <w:rsids>
    <w:rsidRoot w:val="00DC54A1"/>
    <w:rsid w:val="00060042"/>
    <w:rsid w:val="00071E84"/>
    <w:rsid w:val="00091DFB"/>
    <w:rsid w:val="000B37CD"/>
    <w:rsid w:val="000F7D04"/>
    <w:rsid w:val="001052AE"/>
    <w:rsid w:val="00142F43"/>
    <w:rsid w:val="00150ABD"/>
    <w:rsid w:val="0016107E"/>
    <w:rsid w:val="00165697"/>
    <w:rsid w:val="00180763"/>
    <w:rsid w:val="001F5586"/>
    <w:rsid w:val="00222466"/>
    <w:rsid w:val="002E5E62"/>
    <w:rsid w:val="00357CF0"/>
    <w:rsid w:val="003911FB"/>
    <w:rsid w:val="003B59C4"/>
    <w:rsid w:val="004077B7"/>
    <w:rsid w:val="00472C27"/>
    <w:rsid w:val="00475271"/>
    <w:rsid w:val="004779CF"/>
    <w:rsid w:val="004B4268"/>
    <w:rsid w:val="004B5CF0"/>
    <w:rsid w:val="004D084C"/>
    <w:rsid w:val="00507E82"/>
    <w:rsid w:val="00555003"/>
    <w:rsid w:val="00563A10"/>
    <w:rsid w:val="005801E5"/>
    <w:rsid w:val="00587DBA"/>
    <w:rsid w:val="00590471"/>
    <w:rsid w:val="005D01FA"/>
    <w:rsid w:val="00602C9E"/>
    <w:rsid w:val="00647A4B"/>
    <w:rsid w:val="00716927"/>
    <w:rsid w:val="007265F2"/>
    <w:rsid w:val="00735D93"/>
    <w:rsid w:val="007443A0"/>
    <w:rsid w:val="007703AC"/>
    <w:rsid w:val="007811D2"/>
    <w:rsid w:val="007F54A0"/>
    <w:rsid w:val="007F5B63"/>
    <w:rsid w:val="00846CB9"/>
    <w:rsid w:val="008472E9"/>
    <w:rsid w:val="008C2CFC"/>
    <w:rsid w:val="008F6E2E"/>
    <w:rsid w:val="009A6806"/>
    <w:rsid w:val="009B6E64"/>
    <w:rsid w:val="009C2E65"/>
    <w:rsid w:val="00A118EB"/>
    <w:rsid w:val="00A13EDD"/>
    <w:rsid w:val="00A35586"/>
    <w:rsid w:val="00AE5B28"/>
    <w:rsid w:val="00B0699A"/>
    <w:rsid w:val="00B6466C"/>
    <w:rsid w:val="00BA65E5"/>
    <w:rsid w:val="00BE7DE2"/>
    <w:rsid w:val="00BF4D49"/>
    <w:rsid w:val="00C201DA"/>
    <w:rsid w:val="00C25B30"/>
    <w:rsid w:val="00C4452C"/>
    <w:rsid w:val="00C66659"/>
    <w:rsid w:val="00CC282C"/>
    <w:rsid w:val="00CE1E3D"/>
    <w:rsid w:val="00D12CD5"/>
    <w:rsid w:val="00D6557B"/>
    <w:rsid w:val="00D8670E"/>
    <w:rsid w:val="00DC54A1"/>
    <w:rsid w:val="00DF2F8A"/>
    <w:rsid w:val="00E90A60"/>
    <w:rsid w:val="00EA2894"/>
    <w:rsid w:val="00EB7708"/>
    <w:rsid w:val="00ED1BE4"/>
    <w:rsid w:val="00EE062F"/>
    <w:rsid w:val="00EE7E09"/>
    <w:rsid w:val="00F0223C"/>
    <w:rsid w:val="00F21D73"/>
    <w:rsid w:val="00F33B38"/>
    <w:rsid w:val="00F36A08"/>
    <w:rsid w:val="00F51250"/>
    <w:rsid w:val="00FA37E0"/>
    <w:rsid w:val="00FA6AE1"/>
    <w:rsid w:val="00FE7401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34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C54A1"/>
    <w:rPr>
      <w:color w:val="B48EC2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38"/>
    <w:rPr>
      <w:rFonts w:asciiTheme="majorHAnsi" w:eastAsiaTheme="majorEastAsia" w:hAnsiTheme="majorHAnsi" w:cstheme="majorBidi"/>
      <w:i/>
      <w:iCs/>
      <w:color w:val="0B263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(2)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resume(2)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2020-06-16T05:31:00Z</dcterms:created>
  <dcterms:modified xsi:type="dcterms:W3CDTF">2020-06-24T18:02:00Z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